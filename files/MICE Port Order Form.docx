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B994E" w14:textId="2A46BB03" w:rsidR="007F3E1B" w:rsidRPr="007F3E1B" w:rsidRDefault="007F3E1B" w:rsidP="007F3E1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Mailing</w:t>
      </w:r>
      <w:r w:rsidRPr="007F3E1B">
        <w:rPr>
          <w:rFonts w:ascii="Arial" w:hAnsi="Arial" w:cs="Arial"/>
          <w:b/>
        </w:rPr>
        <w:t xml:space="preserve"> Address</w:t>
      </w:r>
    </w:p>
    <w:p w14:paraId="5C3D0380" w14:textId="2EF180EC" w:rsidR="004E3295" w:rsidRPr="007F3E1B" w:rsidRDefault="004E3295" w:rsidP="007F3E1B">
      <w:pPr>
        <w:spacing w:after="0"/>
        <w:jc w:val="center"/>
        <w:rPr>
          <w:rFonts w:ascii="Arial" w:hAnsi="Arial" w:cs="Arial"/>
        </w:rPr>
      </w:pPr>
      <w:r w:rsidRPr="007F3E1B">
        <w:rPr>
          <w:rFonts w:ascii="Arial" w:hAnsi="Arial" w:cs="Arial"/>
        </w:rPr>
        <w:t>3 Civic Center Plaza, Suite 204</w:t>
      </w:r>
    </w:p>
    <w:p w14:paraId="5C3D0381" w14:textId="77777777" w:rsidR="004E3295" w:rsidRPr="007F3E1B" w:rsidRDefault="004E3295" w:rsidP="007F3E1B">
      <w:pPr>
        <w:spacing w:after="0"/>
        <w:jc w:val="center"/>
        <w:rPr>
          <w:rFonts w:ascii="Arial" w:hAnsi="Arial" w:cs="Arial"/>
        </w:rPr>
      </w:pPr>
      <w:r w:rsidRPr="007F3E1B">
        <w:rPr>
          <w:rFonts w:ascii="Arial" w:hAnsi="Arial" w:cs="Arial"/>
        </w:rPr>
        <w:t>Mankato, MN  56001</w:t>
      </w:r>
    </w:p>
    <w:p w14:paraId="5C3D0382" w14:textId="7CE06F4B" w:rsidR="004E3295" w:rsidRPr="007F3E1B" w:rsidRDefault="004E3295" w:rsidP="007F3E1B">
      <w:pPr>
        <w:spacing w:after="0"/>
        <w:jc w:val="center"/>
        <w:rPr>
          <w:rFonts w:ascii="Arial" w:hAnsi="Arial" w:cs="Arial"/>
        </w:rPr>
      </w:pPr>
      <w:r w:rsidRPr="007F3E1B">
        <w:rPr>
          <w:rFonts w:ascii="Arial" w:hAnsi="Arial" w:cs="Arial"/>
        </w:rPr>
        <w:t>612-877-6500</w:t>
      </w:r>
    </w:p>
    <w:p w14:paraId="5C3D0384" w14:textId="18548E16" w:rsidR="00BF2FE4" w:rsidRPr="004E3295" w:rsidRDefault="00BF2FE4">
      <w:pPr>
        <w:pStyle w:val="Heading1"/>
        <w:rPr>
          <w:rFonts w:asciiTheme="minorHAnsi" w:hAnsiTheme="minorHAnsi" w:cs="Aharoni"/>
          <w:color w:val="F8A662"/>
        </w:rPr>
      </w:pPr>
    </w:p>
    <w:p w14:paraId="47AEA88D" w14:textId="77777777" w:rsidR="00E559F8" w:rsidRDefault="00E559F8" w:rsidP="00E62F97">
      <w:pPr>
        <w:pStyle w:val="Address"/>
        <w:jc w:val="center"/>
        <w:rPr>
          <w:rFonts w:ascii="Arial" w:hAnsi="Arial" w:cs="Arial"/>
          <w:b/>
          <w:sz w:val="26"/>
          <w:szCs w:val="26"/>
        </w:rPr>
      </w:pPr>
    </w:p>
    <w:p w14:paraId="5C3D038E" w14:textId="11632FBF" w:rsidR="004E3295" w:rsidRPr="00E559F8" w:rsidRDefault="00922EF9" w:rsidP="00E62F97">
      <w:pPr>
        <w:pStyle w:val="Address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PORT ORDER FORM</w:t>
      </w:r>
    </w:p>
    <w:p w14:paraId="0263E741" w14:textId="5168BFC9" w:rsidR="00E62F97" w:rsidRDefault="00E62F97" w:rsidP="00E62F97">
      <w:pPr>
        <w:pStyle w:val="Address"/>
        <w:jc w:val="center"/>
        <w:rPr>
          <w:rFonts w:ascii="Arial" w:hAnsi="Arial" w:cs="Arial"/>
          <w:b/>
          <w:sz w:val="26"/>
          <w:szCs w:val="26"/>
        </w:rPr>
      </w:pPr>
    </w:p>
    <w:p w14:paraId="4A3D62FC" w14:textId="5704B646" w:rsidR="00922EF9" w:rsidRDefault="00922EF9" w:rsidP="00E62F97">
      <w:pPr>
        <w:pStyle w:val="Address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2"/>
          <w:szCs w:val="22"/>
        </w:rPr>
        <w:t>Company Name</w:t>
      </w:r>
      <w:r w:rsidR="008E7566">
        <w:rPr>
          <w:rFonts w:ascii="Arial" w:hAnsi="Arial" w:cs="Arial"/>
          <w:b/>
          <w:sz w:val="22"/>
          <w:szCs w:val="22"/>
        </w:rPr>
        <w:t>:</w:t>
      </w:r>
      <w:r w:rsidR="00B12216" w:rsidRPr="00B12216">
        <w:rPr>
          <w:rFonts w:ascii="Arial" w:hAnsi="Arial" w:cs="Arial"/>
          <w:color w:val="000000"/>
          <w:sz w:val="22"/>
          <w:szCs w:val="22"/>
        </w:rPr>
        <w:t xml:space="preserve">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216286782"/>
          <w:placeholder>
            <w:docPart w:val="FC84519BC615417C837D6DFA0893EF87"/>
          </w:placeholder>
          <w:showingPlcHdr/>
        </w:sdtPr>
        <w:sdtEndPr/>
        <w:sdtContent>
          <w:bookmarkStart w:id="0" w:name="_GoBack"/>
          <w:r w:rsidR="00B12216" w:rsidRPr="00102A35">
            <w:rPr>
              <w:rStyle w:val="PlaceholderText"/>
            </w:rPr>
            <w:t>Click or tap here to enter text.</w:t>
          </w:r>
          <w:bookmarkEnd w:id="0"/>
        </w:sdtContent>
      </w:sdt>
    </w:p>
    <w:p w14:paraId="30FBAC45" w14:textId="77777777" w:rsidR="00922EF9" w:rsidRPr="00922EF9" w:rsidRDefault="00922EF9" w:rsidP="00E62F97">
      <w:pPr>
        <w:pStyle w:val="Address"/>
        <w:rPr>
          <w:rFonts w:ascii="Arial" w:hAnsi="Arial" w:cs="Arial"/>
          <w:b/>
          <w:sz w:val="26"/>
          <w:szCs w:val="26"/>
        </w:rPr>
      </w:pPr>
    </w:p>
    <w:p w14:paraId="422A0197" w14:textId="77777777" w:rsidR="00922EF9" w:rsidRDefault="00922EF9" w:rsidP="00922EF9">
      <w:pPr>
        <w:pStyle w:val="Addres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Peering Contact Email Address</w:t>
      </w:r>
      <w:r w:rsidRPr="00922EF9"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b/>
          </w:rPr>
          <w:id w:val="-105893533"/>
          <w:placeholder>
            <w:docPart w:val="DDF832D62BEC43879735B74D16F6657C"/>
          </w:placeholder>
        </w:sdtPr>
        <w:sdtEndPr/>
        <w:sdtContent>
          <w:sdt>
            <w:sdtPr>
              <w:rPr>
                <w:rFonts w:ascii="Arial" w:hAnsi="Arial" w:cs="Arial"/>
                <w:color w:val="000000"/>
              </w:rPr>
              <w:id w:val="-188762067"/>
              <w:placeholder>
                <w:docPart w:val="20FBAD804A3D431B9134F5D169F498A8"/>
              </w:placeholder>
              <w:showingPlcHdr/>
            </w:sdtPr>
            <w:sdtEndPr/>
            <w:sdtContent>
              <w:r w:rsidRPr="00922EF9">
                <w:rPr>
                  <w:rStyle w:val="PlaceholderText"/>
                </w:rPr>
                <w:t>Click or tap here to enter text.</w:t>
              </w:r>
            </w:sdtContent>
          </w:sdt>
        </w:sdtContent>
      </w:sdt>
    </w:p>
    <w:p w14:paraId="608BE5C8" w14:textId="77777777" w:rsidR="00922EF9" w:rsidRDefault="00922EF9" w:rsidP="00922EF9">
      <w:pPr>
        <w:pStyle w:val="Address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</w:rPr>
        <w:t>Billing Contact Email Address</w:t>
      </w:r>
      <w:r w:rsidRPr="00922EF9"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b/>
          </w:rPr>
          <w:id w:val="-219684000"/>
          <w:placeholder>
            <w:docPart w:val="61C9ADD3872C4FA49D02760EE139E85A"/>
          </w:placeholder>
        </w:sdtPr>
        <w:sdtEndPr/>
        <w:sdtContent>
          <w:sdt>
            <w:sdtPr>
              <w:rPr>
                <w:rFonts w:ascii="Arial" w:hAnsi="Arial" w:cs="Arial"/>
                <w:color w:val="000000"/>
              </w:rPr>
              <w:id w:val="1456754682"/>
              <w:placeholder>
                <w:docPart w:val="14CD62D289434D30A2A434776B9BB710"/>
              </w:placeholder>
              <w:showingPlcHdr/>
            </w:sdtPr>
            <w:sdtEndPr/>
            <w:sdtContent>
              <w:r w:rsidRPr="00922EF9">
                <w:rPr>
                  <w:rStyle w:val="PlaceholderText"/>
                </w:rPr>
                <w:t>Click or tap here to enter text.</w:t>
              </w:r>
            </w:sdtContent>
          </w:sdt>
        </w:sdtContent>
      </w:sdt>
    </w:p>
    <w:p w14:paraId="71FB0105" w14:textId="77777777" w:rsidR="00922EF9" w:rsidRPr="00922EF9" w:rsidRDefault="00922EF9" w:rsidP="00922EF9">
      <w:pPr>
        <w:pStyle w:val="Address"/>
        <w:rPr>
          <w:rFonts w:ascii="Arial" w:hAnsi="Arial" w:cs="Arial"/>
          <w:b/>
          <w:color w:val="000000"/>
        </w:rPr>
      </w:pPr>
      <w:r w:rsidRPr="00922EF9">
        <w:rPr>
          <w:rFonts w:ascii="Arial" w:hAnsi="Arial" w:cs="Arial"/>
          <w:b/>
          <w:color w:val="000000"/>
        </w:rPr>
        <w:t>Federal Tax ID:</w:t>
      </w:r>
      <w:r>
        <w:rPr>
          <w:rFonts w:ascii="Arial" w:hAnsi="Arial" w:cs="Arial"/>
          <w:b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-1981142208"/>
          <w:placeholder>
            <w:docPart w:val="68445600C20F4742B4123DA9C56F3AD4"/>
          </w:placeholder>
          <w:showingPlcHdr/>
        </w:sdtPr>
        <w:sdtEndPr/>
        <w:sdtContent>
          <w:r w:rsidRPr="00922EF9">
            <w:rPr>
              <w:rStyle w:val="PlaceholderText"/>
            </w:rPr>
            <w:t>Click or tap here to enter text.</w:t>
          </w:r>
        </w:sdtContent>
      </w:sdt>
    </w:p>
    <w:p w14:paraId="5A9D3C13" w14:textId="77777777" w:rsidR="00922EF9" w:rsidRDefault="00922EF9" w:rsidP="00E62F97">
      <w:pPr>
        <w:pStyle w:val="Address"/>
        <w:rPr>
          <w:rFonts w:ascii="Arial" w:hAnsi="Arial" w:cs="Arial"/>
          <w:b/>
          <w:sz w:val="22"/>
          <w:szCs w:val="22"/>
        </w:rPr>
      </w:pPr>
    </w:p>
    <w:p w14:paraId="2EB5C6B6" w14:textId="251C5032" w:rsidR="00B12216" w:rsidRPr="00922EF9" w:rsidRDefault="00B12216" w:rsidP="00E62F97">
      <w:pPr>
        <w:pStyle w:val="Address"/>
        <w:rPr>
          <w:rFonts w:ascii="Arial" w:hAnsi="Arial" w:cs="Arial"/>
        </w:rPr>
      </w:pPr>
      <w:r w:rsidRPr="00922EF9">
        <w:rPr>
          <w:rFonts w:ascii="Arial" w:hAnsi="Arial" w:cs="Arial"/>
          <w:b/>
        </w:rPr>
        <w:t>Port Type</w:t>
      </w:r>
      <w:r w:rsidR="00E62F97" w:rsidRPr="00922EF9"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b/>
          </w:rPr>
          <w:id w:val="-1449082436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sdt>
            <w:sdtPr>
              <w:rPr>
                <w:rFonts w:ascii="Arial" w:hAnsi="Arial" w:cs="Arial"/>
                <w:color w:val="000000"/>
              </w:rPr>
              <w:id w:val="1305966243"/>
              <w:placeholder>
                <w:docPart w:val="253C36F09CAE4CE99CBBC15D9510D45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/>
                  </w:rPr>
                  <w:id w:val="-1342314694"/>
                  <w:placeholder>
                    <w:docPart w:val="DefaultPlaceholder_-1854013439"/>
                  </w:placeholder>
                  <w:showingPlcHdr/>
                  <w:dropDownList>
                    <w:listItem w:value="Choose an item."/>
                    <w:listItem w:displayText="1G" w:value="1G"/>
                    <w:listItem w:displayText="10G" w:value="10G"/>
                    <w:listItem w:displayText="100G" w:value="100G"/>
                  </w:dropDownList>
                </w:sdtPr>
                <w:sdtEndPr/>
                <w:sdtContent>
                  <w:r w:rsidRPr="00922EF9">
                    <w:rPr>
                      <w:rStyle w:val="PlaceholderText"/>
                    </w:rPr>
                    <w:t>Choose an item.</w:t>
                  </w:r>
                </w:sdtContent>
              </w:sdt>
            </w:sdtContent>
          </w:sdt>
        </w:sdtContent>
      </w:sdt>
    </w:p>
    <w:p w14:paraId="26626EA9" w14:textId="159DE25A" w:rsidR="00E62F97" w:rsidRPr="00922EF9" w:rsidRDefault="00B12216" w:rsidP="00E62F97">
      <w:pPr>
        <w:pStyle w:val="Address"/>
        <w:rPr>
          <w:rFonts w:ascii="Arial" w:hAnsi="Arial" w:cs="Arial"/>
          <w:b/>
        </w:rPr>
      </w:pPr>
      <w:r w:rsidRPr="00922EF9">
        <w:rPr>
          <w:rFonts w:ascii="Arial" w:hAnsi="Arial" w:cs="Arial"/>
          <w:b/>
        </w:rPr>
        <w:t xml:space="preserve">Port Quantity: </w:t>
      </w:r>
      <w:sdt>
        <w:sdtPr>
          <w:rPr>
            <w:rFonts w:ascii="Arial" w:hAnsi="Arial" w:cs="Arial"/>
            <w:b/>
          </w:rPr>
          <w:id w:val="-1458941767"/>
          <w:placeholder>
            <w:docPart w:val="DefaultPlaceholder_-1854013439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Pr="00922EF9">
            <w:rPr>
              <w:rStyle w:val="PlaceholderText"/>
            </w:rPr>
            <w:t>Choose an item.</w:t>
          </w:r>
        </w:sdtContent>
      </w:sdt>
    </w:p>
    <w:p w14:paraId="3AFB97E9" w14:textId="17123482" w:rsidR="00E559F8" w:rsidRPr="00922EF9" w:rsidRDefault="00F30C1C" w:rsidP="00E62F97">
      <w:pPr>
        <w:pStyle w:val="Address"/>
        <w:rPr>
          <w:rFonts w:ascii="Arial" w:hAnsi="Arial" w:cs="Arial"/>
          <w:b/>
        </w:rPr>
      </w:pPr>
      <w:r>
        <w:rPr>
          <w:rFonts w:ascii="Arial" w:hAnsi="Arial" w:cs="Arial"/>
          <w:b/>
        </w:rPr>
        <w:t>If you are</w:t>
      </w:r>
      <w:r w:rsidR="00922EF9" w:rsidRPr="00922EF9">
        <w:rPr>
          <w:rFonts w:ascii="Arial" w:hAnsi="Arial" w:cs="Arial"/>
          <w:b/>
        </w:rPr>
        <w:t xml:space="preserve"> connecting via a remote switch</w:t>
      </w:r>
      <w:r>
        <w:rPr>
          <w:rFonts w:ascii="Arial" w:hAnsi="Arial" w:cs="Arial"/>
          <w:b/>
        </w:rPr>
        <w:t>, select which one:</w:t>
      </w:r>
      <w:r w:rsidR="00922EF9" w:rsidRPr="00922EF9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753821422"/>
          <w:placeholder>
            <w:docPart w:val="DefaultPlaceholder_-1854013439"/>
          </w:placeholder>
          <w:showingPlcHdr/>
          <w:dropDownList>
            <w:listItem w:value="Choose an item."/>
            <w:listItem w:displayText="Minnesota VoIP" w:value="Minnesota VoIP"/>
            <w:listItem w:displayText="Cooperative Network Services (CNS)" w:value="Cooperative Network Services (CNS)"/>
            <w:listItem w:displayText="Neutral Path Communications" w:value="Neutral Path Communications"/>
            <w:listItem w:displayText="Northern Lights GigaPoP" w:value="Northern Lights GigaPoP"/>
          </w:dropDownList>
        </w:sdtPr>
        <w:sdtEndPr/>
        <w:sdtContent>
          <w:r w:rsidR="00922EF9" w:rsidRPr="00922EF9">
            <w:rPr>
              <w:rStyle w:val="PlaceholderText"/>
            </w:rPr>
            <w:t>Choose an item.</w:t>
          </w:r>
        </w:sdtContent>
      </w:sdt>
    </w:p>
    <w:p w14:paraId="45D55B4C" w14:textId="48A6E96D" w:rsidR="00922EF9" w:rsidRPr="00F30C1C" w:rsidRDefault="00F30C1C" w:rsidP="00E62F97">
      <w:pPr>
        <w:pStyle w:val="Address"/>
        <w:rPr>
          <w:rFonts w:ascii="Arial" w:hAnsi="Arial" w:cs="Arial"/>
          <w:i/>
        </w:rPr>
      </w:pPr>
      <w:r w:rsidRPr="00F30C1C">
        <w:rPr>
          <w:rFonts w:ascii="Arial" w:hAnsi="Arial" w:cs="Arial"/>
          <w:i/>
        </w:rPr>
        <w:t xml:space="preserve">If no selection is made, it is assumed you are connecting directly to the MICE Core switch. </w:t>
      </w:r>
    </w:p>
    <w:p w14:paraId="152C3FAE" w14:textId="77777777" w:rsidR="00F30C1C" w:rsidRDefault="00F30C1C" w:rsidP="00E62F97">
      <w:pPr>
        <w:pStyle w:val="Address"/>
        <w:rPr>
          <w:rFonts w:ascii="Arial" w:hAnsi="Arial" w:cs="Arial"/>
          <w:b/>
          <w:sz w:val="22"/>
          <w:szCs w:val="22"/>
        </w:rPr>
      </w:pPr>
    </w:p>
    <w:p w14:paraId="7EB5695B" w14:textId="539D1747" w:rsidR="00E62F97" w:rsidRPr="00922EF9" w:rsidRDefault="00922EF9" w:rsidP="00E62F97">
      <w:pPr>
        <w:pStyle w:val="Address"/>
        <w:rPr>
          <w:rFonts w:ascii="Arial" w:hAnsi="Arial" w:cs="Arial"/>
          <w:b/>
        </w:rPr>
      </w:pPr>
      <w:r w:rsidRPr="00922EF9">
        <w:rPr>
          <w:rFonts w:ascii="Arial" w:hAnsi="Arial" w:cs="Arial"/>
          <w:b/>
        </w:rPr>
        <w:t>ASN(s):</w:t>
      </w:r>
      <w:r w:rsidR="00E62F97" w:rsidRPr="00922EF9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1500109872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color w:val="000000"/>
              </w:rPr>
              <w:id w:val="2003703175"/>
              <w:placeholder>
                <w:docPart w:val="E1483E7EE057422083B872A9B336A833"/>
              </w:placeholder>
              <w:showingPlcHdr/>
            </w:sdtPr>
            <w:sdtEndPr/>
            <w:sdtContent>
              <w:r w:rsidR="008E7566" w:rsidRPr="00922EF9">
                <w:rPr>
                  <w:rStyle w:val="PlaceholderText"/>
                </w:rPr>
                <w:t>Click or tap here to enter text.</w:t>
              </w:r>
            </w:sdtContent>
          </w:sdt>
        </w:sdtContent>
      </w:sdt>
    </w:p>
    <w:p w14:paraId="3CEFBF1E" w14:textId="3F152A53" w:rsidR="00E62F97" w:rsidRPr="00922EF9" w:rsidRDefault="00922EF9" w:rsidP="00E62F97">
      <w:pPr>
        <w:pStyle w:val="Address"/>
        <w:rPr>
          <w:rFonts w:ascii="Arial" w:hAnsi="Arial" w:cs="Arial"/>
          <w:b/>
        </w:rPr>
      </w:pPr>
      <w:r w:rsidRPr="00922EF9">
        <w:rPr>
          <w:rFonts w:ascii="Arial" w:hAnsi="Arial" w:cs="Arial"/>
          <w:b/>
        </w:rPr>
        <w:t>Route Server Support</w:t>
      </w:r>
      <w:r w:rsidR="00E62F97" w:rsidRPr="00922EF9"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b/>
          </w:rPr>
          <w:id w:val="-1199931637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color w:val="000000"/>
              </w:rPr>
              <w:id w:val="1234742804"/>
              <w:placeholder>
                <w:docPart w:val="BDF245F3D4914D5CBD4E06F450E60D7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/>
                  </w:rPr>
                  <w:id w:val="1164352668"/>
                  <w:placeholder>
                    <w:docPart w:val="DefaultPlaceholder_-1854013439"/>
                  </w:placeholder>
                  <w:showingPlcHdr/>
                  <w:dropDownList>
                    <w:listItem w:value="Choose an item.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r w:rsidR="00CA5678" w:rsidRPr="00BF4366">
                    <w:rPr>
                      <w:rStyle w:val="PlaceholderText"/>
                    </w:rPr>
                    <w:t>Choose an item.</w:t>
                  </w:r>
                </w:sdtContent>
              </w:sdt>
            </w:sdtContent>
          </w:sdt>
        </w:sdtContent>
      </w:sdt>
    </w:p>
    <w:p w14:paraId="432F58AA" w14:textId="5481BB27" w:rsidR="00296415" w:rsidRPr="00922EF9" w:rsidRDefault="00922EF9" w:rsidP="00922EF9">
      <w:pPr>
        <w:pStyle w:val="Address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>BFD Support</w:t>
      </w:r>
      <w:r w:rsidR="00CA5678">
        <w:rPr>
          <w:rFonts w:ascii="Arial" w:hAnsi="Arial" w:cs="Arial"/>
          <w:b/>
        </w:rPr>
        <w:t xml:space="preserve">: </w:t>
      </w:r>
      <w:sdt>
        <w:sdtPr>
          <w:rPr>
            <w:rFonts w:ascii="Arial" w:hAnsi="Arial" w:cs="Arial"/>
            <w:color w:val="000000"/>
          </w:rPr>
          <w:id w:val="814616973"/>
          <w:placeholder>
            <w:docPart w:val="0DE4C5F904F54E2FA18ACB1890E269CE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CA5678" w:rsidRPr="00BF4366">
            <w:rPr>
              <w:rStyle w:val="PlaceholderText"/>
            </w:rPr>
            <w:t>Choose an item.</w:t>
          </w:r>
        </w:sdtContent>
      </w:sdt>
    </w:p>
    <w:p w14:paraId="1E4AB3E7" w14:textId="251C9637" w:rsidR="00296415" w:rsidRDefault="00296415" w:rsidP="00E62F97">
      <w:pPr>
        <w:pStyle w:val="Address"/>
        <w:rPr>
          <w:rFonts w:ascii="Arial" w:hAnsi="Arial" w:cs="Arial"/>
          <w:color w:val="000000"/>
          <w:sz w:val="22"/>
          <w:szCs w:val="22"/>
        </w:rPr>
      </w:pPr>
    </w:p>
    <w:p w14:paraId="14A3C0DC" w14:textId="3E495847" w:rsidR="00922EF9" w:rsidRDefault="00922EF9" w:rsidP="00E62F97">
      <w:pPr>
        <w:pStyle w:val="Address"/>
        <w:rPr>
          <w:rFonts w:ascii="Arial" w:hAnsi="Arial" w:cs="Arial"/>
          <w:color w:val="000000"/>
          <w:sz w:val="22"/>
          <w:szCs w:val="22"/>
        </w:rPr>
      </w:pPr>
    </w:p>
    <w:p w14:paraId="1ECC62C1" w14:textId="5999C0D2" w:rsidR="00CA5678" w:rsidRPr="00CA5678" w:rsidRDefault="00CA5678" w:rsidP="00E62F97">
      <w:pPr>
        <w:pStyle w:val="Address"/>
        <w:rPr>
          <w:rFonts w:ascii="Arial" w:hAnsi="Arial" w:cs="Arial"/>
          <w:b/>
          <w:color w:val="000000"/>
          <w:sz w:val="22"/>
          <w:szCs w:val="22"/>
        </w:rPr>
      </w:pPr>
      <w:r w:rsidRPr="00CA5678">
        <w:rPr>
          <w:rFonts w:ascii="Arial" w:hAnsi="Arial" w:cs="Arial"/>
          <w:b/>
          <w:color w:val="000000"/>
          <w:sz w:val="22"/>
          <w:szCs w:val="22"/>
        </w:rPr>
        <w:t>PARTICIPANT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  <w:t>MICE</w:t>
      </w:r>
    </w:p>
    <w:p w14:paraId="606BC9A3" w14:textId="77777777" w:rsidR="00922EF9" w:rsidRDefault="00922EF9" w:rsidP="00E62F97">
      <w:pPr>
        <w:pStyle w:val="Address"/>
        <w:rPr>
          <w:rFonts w:ascii="Arial" w:hAnsi="Arial" w:cs="Arial"/>
          <w:color w:val="000000"/>
          <w:sz w:val="22"/>
          <w:szCs w:val="22"/>
        </w:rPr>
      </w:pPr>
    </w:p>
    <w:p w14:paraId="0057810A" w14:textId="50ED6378" w:rsidR="00922EF9" w:rsidRPr="00922EF9" w:rsidRDefault="00922EF9" w:rsidP="00922EF9">
      <w:pPr>
        <w:pStyle w:val="Address"/>
        <w:spacing w:after="24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Signature_____________________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Signature_____________________</w:t>
      </w:r>
    </w:p>
    <w:p w14:paraId="7FCAD332" w14:textId="2583EA31" w:rsidR="00922EF9" w:rsidRDefault="00922EF9" w:rsidP="00922EF9">
      <w:pPr>
        <w:pStyle w:val="Address"/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Printed Name</w:t>
      </w:r>
      <w:r w:rsidR="00CA5678" w:rsidRPr="00CA5678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2098208595"/>
          <w:placeholder>
            <w:docPart w:val="98EE6B61C3E94ECC95C077BD5FF77B36"/>
          </w:placeholder>
          <w:showingPlcHdr/>
        </w:sdtPr>
        <w:sdtEndPr/>
        <w:sdtContent>
          <w:r w:rsidR="00CA5678" w:rsidRPr="00102A35">
            <w:rPr>
              <w:rStyle w:val="PlaceholderText"/>
            </w:rPr>
            <w:t>Click or tap here to enter text.</w:t>
          </w:r>
        </w:sdtContent>
      </w:sdt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  <w:sz w:val="22"/>
          <w:szCs w:val="22"/>
        </w:rPr>
        <w:t>Printed Name</w:t>
      </w:r>
      <w:r w:rsidR="00CA5678" w:rsidRPr="00CA5678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1611088255"/>
          <w:placeholder>
            <w:docPart w:val="043EE65891794E99B2812086BBC009A5"/>
          </w:placeholder>
          <w:showingPlcHdr/>
        </w:sdtPr>
        <w:sdtEndPr/>
        <w:sdtContent>
          <w:r w:rsidR="00CA5678" w:rsidRPr="00922EF9">
            <w:rPr>
              <w:rStyle w:val="PlaceholderText"/>
            </w:rPr>
            <w:t>Click or tap here to enter text.</w:t>
          </w:r>
        </w:sdtContent>
      </w:sdt>
    </w:p>
    <w:p w14:paraId="3B03FF97" w14:textId="12736426" w:rsidR="00922EF9" w:rsidRDefault="00922EF9" w:rsidP="00922EF9">
      <w:pPr>
        <w:pStyle w:val="Address"/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</w:t>
      </w:r>
      <w:r w:rsidR="00CA5678" w:rsidRPr="00CA5678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572774090"/>
          <w:placeholder>
            <w:docPart w:val="CFE1F27BFA8F4B6DBB1445522EC8AD27"/>
          </w:placeholder>
          <w:showingPlcHdr/>
        </w:sdtPr>
        <w:sdtEndPr/>
        <w:sdtContent>
          <w:r w:rsidR="00CA5678" w:rsidRPr="00922EF9">
            <w:rPr>
              <w:rStyle w:val="PlaceholderText"/>
            </w:rPr>
            <w:t>Click or tap here to enter text.</w:t>
          </w:r>
        </w:sdtContent>
      </w:sdt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  <w:sz w:val="22"/>
          <w:szCs w:val="22"/>
        </w:rPr>
        <w:t>Title</w:t>
      </w:r>
      <w:r w:rsidR="00CA5678" w:rsidRPr="00CA5678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-450940414"/>
          <w:placeholder>
            <w:docPart w:val="9E319AE565624A5A97554B04A34817AF"/>
          </w:placeholder>
          <w:showingPlcHdr/>
        </w:sdtPr>
        <w:sdtEndPr/>
        <w:sdtContent>
          <w:r w:rsidR="00CA5678" w:rsidRPr="00922EF9">
            <w:rPr>
              <w:rStyle w:val="PlaceholderText"/>
            </w:rPr>
            <w:t>Click or tap here to enter text.</w:t>
          </w:r>
        </w:sdtContent>
      </w:sdt>
    </w:p>
    <w:p w14:paraId="686EA348" w14:textId="581C0A8D" w:rsidR="00922EF9" w:rsidRDefault="00922EF9" w:rsidP="00922EF9">
      <w:pPr>
        <w:pStyle w:val="Address"/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 w:rsidR="00CA5678" w:rsidRPr="00CA5678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1560737374"/>
          <w:placeholder>
            <w:docPart w:val="C465C53B1F84470590E72FAEF3D06840"/>
          </w:placeholder>
          <w:showingPlcHdr/>
        </w:sdtPr>
        <w:sdtEndPr/>
        <w:sdtContent>
          <w:r w:rsidR="00CA5678" w:rsidRPr="00922EF9">
            <w:rPr>
              <w:rStyle w:val="PlaceholderText"/>
            </w:rPr>
            <w:t>Click or tap here to enter text.</w:t>
          </w:r>
        </w:sdtContent>
      </w:sdt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</w:rPr>
        <w:tab/>
      </w:r>
      <w:r w:rsidR="00CA5678">
        <w:rPr>
          <w:rFonts w:ascii="Arial" w:hAnsi="Arial" w:cs="Arial"/>
          <w:color w:val="000000"/>
          <w:sz w:val="22"/>
          <w:szCs w:val="22"/>
        </w:rPr>
        <w:t>Date</w:t>
      </w:r>
      <w:r w:rsidR="00CA5678" w:rsidRPr="00CA5678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1771503094"/>
          <w:placeholder>
            <w:docPart w:val="17A0435C8A0C4050B99CFAB04E8077B2"/>
          </w:placeholder>
          <w:showingPlcHdr/>
        </w:sdtPr>
        <w:sdtEndPr/>
        <w:sdtContent>
          <w:r w:rsidR="00CA5678" w:rsidRPr="00922EF9">
            <w:rPr>
              <w:rStyle w:val="PlaceholderText"/>
            </w:rPr>
            <w:t>Click or tap here to enter text.</w:t>
          </w:r>
        </w:sdtContent>
      </w:sdt>
    </w:p>
    <w:p w14:paraId="77214F96" w14:textId="600BBACC" w:rsidR="00922EF9" w:rsidRDefault="00922EF9" w:rsidP="00922EF9">
      <w:pPr>
        <w:pStyle w:val="Address"/>
        <w:rPr>
          <w:rFonts w:ascii="Arial" w:hAnsi="Arial" w:cs="Arial"/>
          <w:color w:val="000000"/>
          <w:sz w:val="22"/>
          <w:szCs w:val="22"/>
        </w:rPr>
      </w:pPr>
    </w:p>
    <w:p w14:paraId="255AB5C7" w14:textId="352D6FBA" w:rsidR="00922EF9" w:rsidRDefault="00922EF9" w:rsidP="00644DDF">
      <w:pPr>
        <w:pStyle w:val="Address"/>
        <w:rPr>
          <w:rFonts w:ascii="Arial" w:hAnsi="Arial" w:cs="Arial"/>
          <w:color w:val="000000"/>
          <w:sz w:val="22"/>
          <w:szCs w:val="22"/>
        </w:rPr>
      </w:pPr>
    </w:p>
    <w:p w14:paraId="1601053B" w14:textId="21F4D012" w:rsidR="00E62F97" w:rsidRPr="00644DDF" w:rsidRDefault="00922EF9" w:rsidP="00922EF9">
      <w:pPr>
        <w:pStyle w:val="Address"/>
        <w:jc w:val="center"/>
        <w:rPr>
          <w:rStyle w:val="Hyperlink"/>
          <w:rFonts w:ascii="Arial" w:hAnsi="Arial" w:cs="Arial"/>
        </w:rPr>
      </w:pPr>
      <w:r w:rsidRPr="00644DDF">
        <w:rPr>
          <w:rFonts w:ascii="Arial" w:hAnsi="Arial" w:cs="Arial"/>
          <w:color w:val="000000"/>
        </w:rPr>
        <w:t xml:space="preserve">Information on port fees can be found here: </w:t>
      </w:r>
      <w:hyperlink r:id="rId11" w:history="1">
        <w:r w:rsidRPr="00644DDF">
          <w:rPr>
            <w:rStyle w:val="Hyperlink"/>
            <w:rFonts w:ascii="Arial" w:hAnsi="Arial" w:cs="Arial"/>
          </w:rPr>
          <w:t>http://micemn.net/services.html</w:t>
        </w:r>
      </w:hyperlink>
    </w:p>
    <w:p w14:paraId="47DF006E" w14:textId="13DD9E92" w:rsidR="00644DDF" w:rsidRDefault="00644DDF" w:rsidP="00922EF9">
      <w:pPr>
        <w:pStyle w:val="Address"/>
        <w:jc w:val="center"/>
        <w:rPr>
          <w:rFonts w:ascii="Arial" w:hAnsi="Arial" w:cs="Arial"/>
          <w:sz w:val="22"/>
          <w:szCs w:val="22"/>
        </w:rPr>
      </w:pPr>
    </w:p>
    <w:p w14:paraId="3818F678" w14:textId="520516AA" w:rsidR="00644DDF" w:rsidRDefault="00644DDF" w:rsidP="00922EF9">
      <w:pPr>
        <w:pStyle w:val="Address"/>
        <w:jc w:val="center"/>
        <w:rPr>
          <w:rFonts w:ascii="Arial" w:hAnsi="Arial" w:cs="Arial"/>
          <w:sz w:val="22"/>
          <w:szCs w:val="22"/>
        </w:rPr>
      </w:pPr>
    </w:p>
    <w:p w14:paraId="28436647" w14:textId="77777777" w:rsidR="00644DDF" w:rsidRPr="00644DDF" w:rsidRDefault="00644DDF" w:rsidP="00922EF9">
      <w:pPr>
        <w:pStyle w:val="Address"/>
        <w:jc w:val="center"/>
        <w:rPr>
          <w:rFonts w:ascii="Arial" w:hAnsi="Arial" w:cs="Arial"/>
          <w:sz w:val="18"/>
          <w:szCs w:val="18"/>
        </w:rPr>
      </w:pPr>
    </w:p>
    <w:p w14:paraId="5C26AFAE" w14:textId="0B42F8AA" w:rsidR="00644DDF" w:rsidRPr="00644DDF" w:rsidRDefault="00644DDF" w:rsidP="00644DDF">
      <w:pPr>
        <w:pStyle w:val="Address"/>
        <w:rPr>
          <w:rFonts w:ascii="Arial" w:hAnsi="Arial" w:cs="Arial"/>
          <w:b/>
          <w:sz w:val="18"/>
          <w:szCs w:val="18"/>
        </w:rPr>
      </w:pPr>
      <w:r w:rsidRPr="00644DDF">
        <w:rPr>
          <w:rFonts w:ascii="Arial" w:hAnsi="Arial" w:cs="Arial"/>
          <w:b/>
          <w:sz w:val="18"/>
          <w:szCs w:val="18"/>
        </w:rPr>
        <w:t>FOR MICE USE ONLY</w:t>
      </w:r>
    </w:p>
    <w:p w14:paraId="234A4F47" w14:textId="6B65A9B2" w:rsidR="00644DDF" w:rsidRPr="00644DDF" w:rsidRDefault="00644DDF" w:rsidP="00644DDF">
      <w:pPr>
        <w:pStyle w:val="Address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Billing Effective </w:t>
      </w:r>
      <w:r w:rsidRPr="00644DDF">
        <w:rPr>
          <w:rFonts w:ascii="Arial" w:hAnsi="Arial" w:cs="Arial"/>
          <w:sz w:val="18"/>
          <w:szCs w:val="18"/>
        </w:rPr>
        <w:t>Date__________</w:t>
      </w:r>
      <w:r>
        <w:rPr>
          <w:rFonts w:ascii="Arial" w:hAnsi="Arial" w:cs="Arial"/>
          <w:sz w:val="18"/>
          <w:szCs w:val="18"/>
        </w:rPr>
        <w:t>___</w:t>
      </w:r>
    </w:p>
    <w:sectPr w:rsidR="00644DDF" w:rsidRPr="00644DDF">
      <w:headerReference w:type="default" r:id="rId12"/>
      <w:headerReference w:type="first" r:id="rId13"/>
      <w:footerReference w:type="first" r:id="rId14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D0393" w14:textId="77777777" w:rsidR="004E3295" w:rsidRDefault="004E3295">
      <w:pPr>
        <w:spacing w:after="0" w:line="240" w:lineRule="auto"/>
      </w:pPr>
      <w:r>
        <w:separator/>
      </w:r>
    </w:p>
    <w:p w14:paraId="5C3D0394" w14:textId="77777777" w:rsidR="004E3295" w:rsidRDefault="004E3295"/>
  </w:endnote>
  <w:endnote w:type="continuationSeparator" w:id="0">
    <w:p w14:paraId="5C3D0395" w14:textId="77777777" w:rsidR="004E3295" w:rsidRDefault="004E3295">
      <w:pPr>
        <w:spacing w:after="0" w:line="240" w:lineRule="auto"/>
      </w:pPr>
      <w:r>
        <w:continuationSeparator/>
      </w:r>
    </w:p>
    <w:p w14:paraId="5C3D0396" w14:textId="77777777" w:rsidR="004E3295" w:rsidRDefault="004E3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DB68F" w14:textId="7B8AFD2C" w:rsidR="005D50E8" w:rsidRPr="005D50E8" w:rsidRDefault="005D50E8" w:rsidP="005D50E8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</w:rPr>
      <w:tab/>
    </w:r>
    <w:r>
      <w:rPr>
        <w:rFonts w:ascii="Arial" w:hAnsi="Arial" w:cs="Arial"/>
        <w:sz w:val="16"/>
        <w:szCs w:val="16"/>
      </w:rPr>
      <w:t>2017-</w:t>
    </w:r>
    <w:r w:rsidR="00922EF9">
      <w:rPr>
        <w:rFonts w:ascii="Arial" w:hAnsi="Arial" w:cs="Arial"/>
        <w:sz w:val="16"/>
        <w:szCs w:val="16"/>
      </w:rPr>
      <w:t>11-01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D038F" w14:textId="77777777" w:rsidR="004E3295" w:rsidRDefault="004E3295">
      <w:pPr>
        <w:spacing w:after="0" w:line="240" w:lineRule="auto"/>
      </w:pPr>
      <w:r>
        <w:separator/>
      </w:r>
    </w:p>
    <w:p w14:paraId="5C3D0390" w14:textId="77777777" w:rsidR="004E3295" w:rsidRDefault="004E3295"/>
  </w:footnote>
  <w:footnote w:type="continuationSeparator" w:id="0">
    <w:p w14:paraId="5C3D0391" w14:textId="77777777" w:rsidR="004E3295" w:rsidRDefault="004E3295">
      <w:pPr>
        <w:spacing w:after="0" w:line="240" w:lineRule="auto"/>
      </w:pPr>
      <w:r>
        <w:continuationSeparator/>
      </w:r>
    </w:p>
    <w:p w14:paraId="5C3D0392" w14:textId="77777777" w:rsidR="004E3295" w:rsidRDefault="004E3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D0397" w14:textId="51662F7A" w:rsidR="00BF2FE4" w:rsidRDefault="00F30C1C">
    <w:sdt>
      <w:sdtPr>
        <w:alias w:val="Tenant's Name"/>
        <w:tag w:val=""/>
        <w:id w:val="-1539498566"/>
        <w:placeholder>
          <w:docPart w:val="9193BCB6891B4D4B9485E858570F7ED0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r w:rsidR="00B12216">
          <w:rPr>
            <w:rStyle w:val="PlaceholderText"/>
          </w:rPr>
          <w:t>[Tenant’s Name]</w:t>
        </w:r>
      </w:sdtContent>
    </w:sdt>
  </w:p>
  <w:sdt>
    <w:sdtPr>
      <w:alias w:val="Date"/>
      <w:tag w:val="Date"/>
      <w:id w:val="-447781685"/>
      <w:placeholder>
        <w:docPart w:val="46F111049D114ED887B323266584C3C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8-15T00:00:00Z">
        <w:dateFormat w:val="MMMM d, yyyy"/>
        <w:lid w:val="en-US"/>
        <w:storeMappedDataAs w:val="dateTime"/>
        <w:calendar w:val="gregorian"/>
      </w:date>
    </w:sdtPr>
    <w:sdtEndPr/>
    <w:sdtContent>
      <w:p w14:paraId="5C3D0398" w14:textId="77777777" w:rsidR="00BF2FE4" w:rsidRDefault="004E3295">
        <w:r>
          <w:t>August 15, 2014</w:t>
        </w:r>
      </w:p>
    </w:sdtContent>
  </w:sdt>
  <w:p w14:paraId="5C3D0399" w14:textId="1E6EE8BF" w:rsidR="00BF2FE4" w:rsidRDefault="000F4C24"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0C1C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D039A" w14:textId="13540F75" w:rsidR="004E3295" w:rsidRDefault="007F3E1B" w:rsidP="007F3E1B">
    <w:pPr>
      <w:pStyle w:val="Header"/>
      <w:jc w:val="center"/>
    </w:pPr>
    <w:r>
      <w:rPr>
        <w:noProof/>
      </w:rPr>
      <w:drawing>
        <wp:inline distT="0" distB="0" distL="0" distR="0" wp14:anchorId="353E5984" wp14:editId="4609CB19">
          <wp:extent cx="2578100" cy="863040"/>
          <wp:effectExtent l="0" t="0" r="0" b="0"/>
          <wp:docPr id="2" name="Picture 2" descr="C:\Users\kpowe\AppData\Local\Microsoft\Windows\INetCache\Content.Word\MIC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powe\AppData\Local\Microsoft\Windows\INetCache\Content.Word\MIC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616" cy="8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C68B7"/>
    <w:multiLevelType w:val="hybridMultilevel"/>
    <w:tmpl w:val="3CF874DA"/>
    <w:lvl w:ilvl="0" w:tplc="92AC33C4">
      <w:start w:val="1"/>
      <w:numFmt w:val="upperLetter"/>
      <w:lvlText w:val="%1-"/>
      <w:lvlJc w:val="left"/>
      <w:pPr>
        <w:ind w:left="140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ocumentProtection w:edit="forms" w:enforcement="1" w:cryptProviderType="rsaAES" w:cryptAlgorithmClass="hash" w:cryptAlgorithmType="typeAny" w:cryptAlgorithmSid="14" w:cryptSpinCount="100000" w:hash="MsM9hQYOHcNU7H4hU1cC831hEDsc4u86kDfFhdrI5SbzCeMFqwtpCiFFa39BmFgPRUBYLnItk17J8rdVnaIKZg==" w:salt="r3/RRHgoQD187NLPAJvf4Q==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95"/>
    <w:rsid w:val="000F4C24"/>
    <w:rsid w:val="001B6DA1"/>
    <w:rsid w:val="001E390B"/>
    <w:rsid w:val="00296415"/>
    <w:rsid w:val="004E3295"/>
    <w:rsid w:val="005D50E8"/>
    <w:rsid w:val="006117F2"/>
    <w:rsid w:val="00614F3D"/>
    <w:rsid w:val="00644DDF"/>
    <w:rsid w:val="006451D3"/>
    <w:rsid w:val="006863CC"/>
    <w:rsid w:val="006F78DE"/>
    <w:rsid w:val="00763AB2"/>
    <w:rsid w:val="00786DE2"/>
    <w:rsid w:val="007D72D0"/>
    <w:rsid w:val="007F3E1B"/>
    <w:rsid w:val="008E7566"/>
    <w:rsid w:val="00922EF9"/>
    <w:rsid w:val="00B0237E"/>
    <w:rsid w:val="00B12216"/>
    <w:rsid w:val="00BF2FE4"/>
    <w:rsid w:val="00CA5678"/>
    <w:rsid w:val="00E16CC0"/>
    <w:rsid w:val="00E559F8"/>
    <w:rsid w:val="00E62F97"/>
    <w:rsid w:val="00EA4F16"/>
    <w:rsid w:val="00F3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C3D0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1"/>
    <w:qFormat/>
    <w:pPr>
      <w:spacing w:after="0"/>
    </w:pPr>
  </w:style>
  <w:style w:type="paragraph" w:styleId="Signature">
    <w:name w:val="Signature"/>
    <w:basedOn w:val="Normal"/>
    <w:next w:val="Normal"/>
    <w:link w:val="SignatureChar"/>
    <w:uiPriority w:val="1"/>
    <w:qFormat/>
    <w:pPr>
      <w:keepNext/>
      <w:spacing w:after="300"/>
      <w:contextualSpacing/>
    </w:pPr>
  </w:style>
  <w:style w:type="character" w:customStyle="1" w:styleId="SignatureChar">
    <w:name w:val="Signature Char"/>
    <w:basedOn w:val="DefaultParagraphFont"/>
    <w:link w:val="Signature"/>
    <w:uiPriority w:val="1"/>
    <w:rPr>
      <w:spacing w:val="4"/>
      <w:sz w:val="20"/>
      <w:szCs w:val="20"/>
    </w:rPr>
  </w:style>
  <w:style w:type="paragraph" w:styleId="Date">
    <w:name w:val="Date"/>
    <w:basedOn w:val="Normal"/>
    <w:next w:val="Normal"/>
    <w:link w:val="DateChar"/>
    <w:uiPriority w:val="1"/>
    <w:qFormat/>
    <w:pPr>
      <w:spacing w:before="360" w:after="36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2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paragraph" w:styleId="Closing">
    <w:name w:val="Closing"/>
    <w:basedOn w:val="Normal"/>
    <w:link w:val="ClosingChar"/>
    <w:uiPriority w:val="1"/>
    <w:qFormat/>
    <w:pPr>
      <w:spacing w:after="60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95"/>
    <w:rPr>
      <w:spacing w:val="4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3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95"/>
    <w:rPr>
      <w:spacing w:val="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59F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559F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A5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4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icemn.net/services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utral%20Path%20User\AppData\Roaming\Microsoft\Templates\Notice%20of%20rent%20increase%20(form%20lett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F111049D114ED887B323266584C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66373-3856-450D-A5A4-6F38414E5086}"/>
      </w:docPartPr>
      <w:docPartBody>
        <w:p w:rsidR="009939EB" w:rsidRDefault="009939EB">
          <w:pPr>
            <w:pStyle w:val="46F111049D114ED887B323266584C3C8"/>
          </w:pPr>
          <w:r>
            <w:t>[Date]</w:t>
          </w:r>
        </w:p>
      </w:docPartBody>
    </w:docPart>
    <w:docPart>
      <w:docPartPr>
        <w:name w:val="9193BCB6891B4D4B9485E858570F7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6AEE-31FD-4773-8209-19C14116F82D}"/>
      </w:docPartPr>
      <w:docPartBody>
        <w:p w:rsidR="009939EB" w:rsidRDefault="007C0DBE" w:rsidP="007C0DBE">
          <w:pPr>
            <w:pStyle w:val="9193BCB6891B4D4B9485E858570F7ED02"/>
          </w:pPr>
          <w:r>
            <w:rPr>
              <w:rStyle w:val="PlaceholderText"/>
            </w:rPr>
            <w:t>[Tenant’s Name]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3E3A9-2D8C-48D8-A259-45B6D0C1B951}"/>
      </w:docPartPr>
      <w:docPartBody>
        <w:p w:rsidR="00714A52" w:rsidRDefault="002231B2"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F245F3D4914D5CBD4E06F450E60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7A3D-6F48-40CC-8175-826CC6B0FBAB}"/>
      </w:docPartPr>
      <w:docPartBody>
        <w:p w:rsidR="00637199" w:rsidRDefault="007C0DBE" w:rsidP="007C0DBE">
          <w:pPr>
            <w:pStyle w:val="BDF245F3D4914D5CBD4E06F450E60D7A2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483E7EE057422083B872A9B336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019E-8E1D-417D-A70E-4903C87BF441}"/>
      </w:docPartPr>
      <w:docPartBody>
        <w:p w:rsidR="00637199" w:rsidRDefault="007C0DBE" w:rsidP="007C0DBE">
          <w:pPr>
            <w:pStyle w:val="E1483E7EE057422083B872A9B336A8332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C36F09CAE4CE99CBBC15D9510D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BC28-BCD5-4742-9C94-E4D6CD4B92D4}"/>
      </w:docPartPr>
      <w:docPartBody>
        <w:p w:rsidR="00637199" w:rsidRDefault="007C0DBE" w:rsidP="007C0DBE">
          <w:pPr>
            <w:pStyle w:val="253C36F09CAE4CE99CBBC15D9510D4592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84519BC615417C837D6DFA0893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FCE9F-35AB-43AF-A647-FA97FDEA80A8}"/>
      </w:docPartPr>
      <w:docPartBody>
        <w:p w:rsidR="00572955" w:rsidRDefault="007C0DBE" w:rsidP="007C0DBE">
          <w:pPr>
            <w:pStyle w:val="FC84519BC615417C837D6DFA0893EF871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7CBA-E75A-4CE4-8F60-7172AB717885}"/>
      </w:docPartPr>
      <w:docPartBody>
        <w:p w:rsidR="00572955" w:rsidRDefault="007C0DBE">
          <w:r w:rsidRPr="00BF4366">
            <w:rPr>
              <w:rStyle w:val="PlaceholderText"/>
            </w:rPr>
            <w:t>Choose an item.</w:t>
          </w:r>
        </w:p>
      </w:docPartBody>
    </w:docPart>
    <w:docPart>
      <w:docPartPr>
        <w:name w:val="DDF832D62BEC43879735B74D16F66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B756E-B9F3-438A-BC88-48F53E763B2C}"/>
      </w:docPartPr>
      <w:docPartBody>
        <w:p w:rsidR="00572955" w:rsidRDefault="007C0DBE" w:rsidP="007C0DBE">
          <w:pPr>
            <w:pStyle w:val="DDF832D62BEC43879735B74D16F6657C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FBAD804A3D431B9134F5D169F4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A5DB7-8379-43EC-B639-EA10841B35B4}"/>
      </w:docPartPr>
      <w:docPartBody>
        <w:p w:rsidR="00572955" w:rsidRDefault="007C0DBE" w:rsidP="007C0DBE">
          <w:pPr>
            <w:pStyle w:val="20FBAD804A3D431B9134F5D169F498A8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C9ADD3872C4FA49D02760EE139E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02F43-235A-4909-AD86-15AFCEA531A4}"/>
      </w:docPartPr>
      <w:docPartBody>
        <w:p w:rsidR="00572955" w:rsidRDefault="007C0DBE" w:rsidP="007C0DBE">
          <w:pPr>
            <w:pStyle w:val="61C9ADD3872C4FA49D02760EE139E85A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D62D289434D30A2A434776B9BB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133DF-5D1A-4ECC-BCEF-E28048E1186A}"/>
      </w:docPartPr>
      <w:docPartBody>
        <w:p w:rsidR="00572955" w:rsidRDefault="007C0DBE" w:rsidP="007C0DBE">
          <w:pPr>
            <w:pStyle w:val="14CD62D289434D30A2A434776B9BB710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445600C20F4742B4123DA9C56F3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7E019-BF70-4163-B876-3BF3119C5036}"/>
      </w:docPartPr>
      <w:docPartBody>
        <w:p w:rsidR="00572955" w:rsidRDefault="007C0DBE" w:rsidP="007C0DBE">
          <w:pPr>
            <w:pStyle w:val="68445600C20F4742B4123DA9C56F3AD4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EE6B61C3E94ECC95C077BD5FF7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FCFB-1705-4E32-8275-2C27FA53281E}"/>
      </w:docPartPr>
      <w:docPartBody>
        <w:p w:rsidR="00572955" w:rsidRDefault="007C0DBE" w:rsidP="007C0DBE">
          <w:pPr>
            <w:pStyle w:val="98EE6B61C3E94ECC95C077BD5FF77B36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E1F27BFA8F4B6DBB1445522EC8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A943-8288-4601-A85C-389D9A726233}"/>
      </w:docPartPr>
      <w:docPartBody>
        <w:p w:rsidR="00572955" w:rsidRDefault="007C0DBE" w:rsidP="007C0DBE">
          <w:pPr>
            <w:pStyle w:val="CFE1F27BFA8F4B6DBB1445522EC8AD27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5C53B1F84470590E72FAEF3D06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AD966-1BDE-4100-B8E3-1FCDA0F4C3FC}"/>
      </w:docPartPr>
      <w:docPartBody>
        <w:p w:rsidR="00572955" w:rsidRDefault="007C0DBE" w:rsidP="007C0DBE">
          <w:pPr>
            <w:pStyle w:val="C465C53B1F84470590E72FAEF3D06840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EE65891794E99B2812086BBC00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138B4-8D66-47CE-87C2-D3ACB6333FB1}"/>
      </w:docPartPr>
      <w:docPartBody>
        <w:p w:rsidR="00572955" w:rsidRDefault="007C0DBE" w:rsidP="007C0DBE">
          <w:pPr>
            <w:pStyle w:val="043EE65891794E99B2812086BBC009A5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319AE565624A5A97554B04A3481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0719B-EE1A-4D0F-BD1F-689711307F6B}"/>
      </w:docPartPr>
      <w:docPartBody>
        <w:p w:rsidR="00572955" w:rsidRDefault="007C0DBE" w:rsidP="007C0DBE">
          <w:pPr>
            <w:pStyle w:val="9E319AE565624A5A97554B04A34817AF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0435C8A0C4050B99CFAB04E807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E9A90-D970-45ED-9280-3E1F5818B1F4}"/>
      </w:docPartPr>
      <w:docPartBody>
        <w:p w:rsidR="00572955" w:rsidRDefault="007C0DBE" w:rsidP="007C0DBE">
          <w:pPr>
            <w:pStyle w:val="17A0435C8A0C4050B99CFAB04E8077B2"/>
          </w:pPr>
          <w:r w:rsidRPr="00102A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E4C5F904F54E2FA18ACB1890E26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47E5-5100-4246-8B95-664EB540AFD6}"/>
      </w:docPartPr>
      <w:docPartBody>
        <w:p w:rsidR="00572955" w:rsidRDefault="007C0DBE" w:rsidP="007C0DBE">
          <w:pPr>
            <w:pStyle w:val="0DE4C5F904F54E2FA18ACB1890E269CE"/>
          </w:pPr>
          <w:r w:rsidRPr="00BF436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EB"/>
    <w:rsid w:val="002231B2"/>
    <w:rsid w:val="00572955"/>
    <w:rsid w:val="00637199"/>
    <w:rsid w:val="00714A52"/>
    <w:rsid w:val="007C0DBE"/>
    <w:rsid w:val="0099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F111049D114ED887B323266584C3C8">
    <w:name w:val="46F111049D114ED887B323266584C3C8"/>
  </w:style>
  <w:style w:type="character" w:styleId="PlaceholderText">
    <w:name w:val="Placeholder Text"/>
    <w:basedOn w:val="DefaultParagraphFont"/>
    <w:uiPriority w:val="2"/>
    <w:rsid w:val="007C0DBE"/>
    <w:rPr>
      <w:color w:val="808080"/>
    </w:rPr>
  </w:style>
  <w:style w:type="paragraph" w:customStyle="1" w:styleId="9193BCB6891B4D4B9485E858570F7ED0">
    <w:name w:val="9193BCB6891B4D4B9485E858570F7ED0"/>
  </w:style>
  <w:style w:type="paragraph" w:customStyle="1" w:styleId="1475EC3DE0D04F9298332508D05015C9">
    <w:name w:val="1475EC3DE0D04F9298332508D05015C9"/>
  </w:style>
  <w:style w:type="paragraph" w:customStyle="1" w:styleId="C2F8226522604A3CA570ABAB7D5EF7DE">
    <w:name w:val="C2F8226522604A3CA570ABAB7D5EF7DE"/>
  </w:style>
  <w:style w:type="paragraph" w:customStyle="1" w:styleId="CB791E39E07F4EAAB76CEC197C65CF27">
    <w:name w:val="CB791E39E07F4EAAB76CEC197C65CF27"/>
  </w:style>
  <w:style w:type="paragraph" w:customStyle="1" w:styleId="324E4ACE49CF4E7F8F8FCB4DAAD6432E">
    <w:name w:val="324E4ACE49CF4E7F8F8FCB4DAAD6432E"/>
  </w:style>
  <w:style w:type="paragraph" w:customStyle="1" w:styleId="C60DB9203A6544B88040BCD04885DE05">
    <w:name w:val="C60DB9203A6544B88040BCD04885DE05"/>
  </w:style>
  <w:style w:type="paragraph" w:customStyle="1" w:styleId="C38DBB8D960F4B358A150955C83864B9">
    <w:name w:val="C38DBB8D960F4B358A150955C83864B9"/>
  </w:style>
  <w:style w:type="paragraph" w:customStyle="1" w:styleId="59E46A1325E74DA2AE17D27B435BEC6D">
    <w:name w:val="59E46A1325E74DA2AE17D27B435BEC6D"/>
  </w:style>
  <w:style w:type="paragraph" w:customStyle="1" w:styleId="9AF99F30FEE24E1D8696F0DDC10570A0">
    <w:name w:val="9AF99F30FEE24E1D8696F0DDC10570A0"/>
  </w:style>
  <w:style w:type="paragraph" w:customStyle="1" w:styleId="07DAE0448227446990F9F509D19570A5">
    <w:name w:val="07DAE0448227446990F9F509D19570A5"/>
  </w:style>
  <w:style w:type="paragraph" w:customStyle="1" w:styleId="51BFACFE0BEB4492BCA52528173AAAB6">
    <w:name w:val="51BFACFE0BEB4492BCA52528173AAAB6"/>
  </w:style>
  <w:style w:type="paragraph" w:customStyle="1" w:styleId="60EAA3677A46490EB3161E06795FBBD1">
    <w:name w:val="60EAA3677A46490EB3161E06795FBBD1"/>
  </w:style>
  <w:style w:type="paragraph" w:customStyle="1" w:styleId="E00A9F9E170941C3A8B360293B06D605">
    <w:name w:val="E00A9F9E170941C3A8B360293B06D605"/>
    <w:rsid w:val="002231B2"/>
  </w:style>
  <w:style w:type="paragraph" w:customStyle="1" w:styleId="B78B6DC0549F4A52B7FB3B32F0959329">
    <w:name w:val="B78B6DC0549F4A52B7FB3B32F0959329"/>
    <w:rsid w:val="00714A52"/>
  </w:style>
  <w:style w:type="paragraph" w:customStyle="1" w:styleId="A038F7C256EC43679B946226C23852B4">
    <w:name w:val="A038F7C256EC43679B946226C23852B4"/>
    <w:rsid w:val="00714A52"/>
  </w:style>
  <w:style w:type="paragraph" w:customStyle="1" w:styleId="A22C82FE59F1484F8951039D9C15BF61">
    <w:name w:val="A22C82FE59F1484F8951039D9C15BF61"/>
    <w:rsid w:val="00714A52"/>
  </w:style>
  <w:style w:type="paragraph" w:customStyle="1" w:styleId="51BC38BBB0CB4C94A83DDF8DB3932EF0">
    <w:name w:val="51BC38BBB0CB4C94A83DDF8DB3932EF0"/>
    <w:rsid w:val="00714A52"/>
  </w:style>
  <w:style w:type="paragraph" w:customStyle="1" w:styleId="72D21D8C71654ED7A881B57810C9EC9E">
    <w:name w:val="72D21D8C71654ED7A881B57810C9EC9E"/>
    <w:rsid w:val="00714A52"/>
  </w:style>
  <w:style w:type="paragraph" w:customStyle="1" w:styleId="BDF245F3D4914D5CBD4E06F450E60D7A">
    <w:name w:val="BDF245F3D4914D5CBD4E06F450E60D7A"/>
    <w:rsid w:val="00714A52"/>
  </w:style>
  <w:style w:type="paragraph" w:customStyle="1" w:styleId="E1483E7EE057422083B872A9B336A833">
    <w:name w:val="E1483E7EE057422083B872A9B336A833"/>
    <w:rsid w:val="00714A52"/>
  </w:style>
  <w:style w:type="paragraph" w:customStyle="1" w:styleId="253C36F09CAE4CE99CBBC15D9510D459">
    <w:name w:val="253C36F09CAE4CE99CBBC15D9510D459"/>
    <w:rsid w:val="00714A52"/>
  </w:style>
  <w:style w:type="paragraph" w:customStyle="1" w:styleId="829513119D1B4E749F8B1475EDAC217D">
    <w:name w:val="829513119D1B4E749F8B1475EDAC217D"/>
    <w:rsid w:val="00714A52"/>
  </w:style>
  <w:style w:type="paragraph" w:customStyle="1" w:styleId="B9AEA05FABF442E396ABA7CFB1A07A7D">
    <w:name w:val="B9AEA05FABF442E396ABA7CFB1A07A7D"/>
    <w:rsid w:val="00714A52"/>
  </w:style>
  <w:style w:type="paragraph" w:customStyle="1" w:styleId="ED268E0EB817485CAE40E729E06B814F">
    <w:name w:val="ED268E0EB817485CAE40E729E06B814F"/>
    <w:rsid w:val="007C0DBE"/>
  </w:style>
  <w:style w:type="paragraph" w:customStyle="1" w:styleId="82BCA27E1C9D4646AFC5EC34028A7E6A">
    <w:name w:val="82BCA27E1C9D4646AFC5EC34028A7E6A"/>
    <w:rsid w:val="007C0DBE"/>
  </w:style>
  <w:style w:type="paragraph" w:customStyle="1" w:styleId="FC84519BC615417C837D6DFA0893EF87">
    <w:name w:val="FC84519BC615417C837D6DFA0893EF87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253C36F09CAE4CE99CBBC15D9510D4591">
    <w:name w:val="253C36F09CAE4CE99CBBC15D9510D459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E1483E7EE057422083B872A9B336A8331">
    <w:name w:val="E1483E7EE057422083B872A9B336A833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BDF245F3D4914D5CBD4E06F450E60D7A1">
    <w:name w:val="BDF245F3D4914D5CBD4E06F450E60D7A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72D21D8C71654ED7A881B57810C9EC9E1">
    <w:name w:val="72D21D8C71654ED7A881B57810C9EC9E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51BC38BBB0CB4C94A83DDF8DB3932EF01">
    <w:name w:val="51BC38BBB0CB4C94A83DDF8DB3932EF0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A22C82FE59F1484F8951039D9C15BF611">
    <w:name w:val="A22C82FE59F1484F8951039D9C15BF61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83CA19A9264149F2BE83260F9FC1CB1C">
    <w:name w:val="83CA19A9264149F2BE83260F9FC1CB1C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A038F7C256EC43679B946226C23852B41">
    <w:name w:val="A038F7C256EC43679B946226C23852B4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9193BCB6891B4D4B9485E858570F7ED01">
    <w:name w:val="9193BCB6891B4D4B9485E858570F7ED01"/>
    <w:rsid w:val="007C0DBE"/>
    <w:pPr>
      <w:spacing w:after="240" w:line="276" w:lineRule="auto"/>
    </w:pPr>
    <w:rPr>
      <w:spacing w:val="4"/>
      <w:sz w:val="20"/>
      <w:szCs w:val="20"/>
      <w:lang w:eastAsia="ja-JP"/>
    </w:rPr>
  </w:style>
  <w:style w:type="paragraph" w:customStyle="1" w:styleId="FC84519BC615417C837D6DFA0893EF871">
    <w:name w:val="FC84519BC615417C837D6DFA0893EF87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253C36F09CAE4CE99CBBC15D9510D4592">
    <w:name w:val="253C36F09CAE4CE99CBBC15D9510D459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E1483E7EE057422083B872A9B336A8332">
    <w:name w:val="E1483E7EE057422083B872A9B336A833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BDF245F3D4914D5CBD4E06F450E60D7A2">
    <w:name w:val="BDF245F3D4914D5CBD4E06F450E60D7A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72D21D8C71654ED7A881B57810C9EC9E2">
    <w:name w:val="72D21D8C71654ED7A881B57810C9EC9E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51BC38BBB0CB4C94A83DDF8DB3932EF02">
    <w:name w:val="51BC38BBB0CB4C94A83DDF8DB3932EF0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A22C82FE59F1484F8951039D9C15BF612">
    <w:name w:val="A22C82FE59F1484F8951039D9C15BF61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83CA19A9264149F2BE83260F9FC1CB1C1">
    <w:name w:val="83CA19A9264149F2BE83260F9FC1CB1C1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A038F7C256EC43679B946226C23852B42">
    <w:name w:val="A038F7C256EC43679B946226C23852B42"/>
    <w:rsid w:val="007C0DBE"/>
    <w:pPr>
      <w:spacing w:after="0" w:line="276" w:lineRule="auto"/>
    </w:pPr>
    <w:rPr>
      <w:spacing w:val="4"/>
      <w:sz w:val="20"/>
      <w:szCs w:val="20"/>
      <w:lang w:eastAsia="ja-JP"/>
    </w:rPr>
  </w:style>
  <w:style w:type="paragraph" w:customStyle="1" w:styleId="9193BCB6891B4D4B9485E858570F7ED02">
    <w:name w:val="9193BCB6891B4D4B9485E858570F7ED02"/>
    <w:rsid w:val="007C0DBE"/>
    <w:pPr>
      <w:spacing w:after="240" w:line="276" w:lineRule="auto"/>
    </w:pPr>
    <w:rPr>
      <w:spacing w:val="4"/>
      <w:sz w:val="20"/>
      <w:szCs w:val="20"/>
      <w:lang w:eastAsia="ja-JP"/>
    </w:rPr>
  </w:style>
  <w:style w:type="paragraph" w:customStyle="1" w:styleId="046D898552844DFC8622BDF6805D4F32">
    <w:name w:val="046D898552844DFC8622BDF6805D4F32"/>
    <w:rsid w:val="007C0DBE"/>
  </w:style>
  <w:style w:type="paragraph" w:customStyle="1" w:styleId="FA3C508E85AF44FB90EE58D082C0B45D">
    <w:name w:val="FA3C508E85AF44FB90EE58D082C0B45D"/>
    <w:rsid w:val="007C0DBE"/>
  </w:style>
  <w:style w:type="paragraph" w:customStyle="1" w:styleId="51BF9802A1D341FF82CEE8AB3DBB2F27">
    <w:name w:val="51BF9802A1D341FF82CEE8AB3DBB2F27"/>
    <w:rsid w:val="007C0DBE"/>
  </w:style>
  <w:style w:type="paragraph" w:customStyle="1" w:styleId="A892446853ED41988297CE4276C42011">
    <w:name w:val="A892446853ED41988297CE4276C42011"/>
    <w:rsid w:val="007C0DBE"/>
  </w:style>
  <w:style w:type="paragraph" w:customStyle="1" w:styleId="D8B24C53901D4C80A9A6B56E0DA61EE4">
    <w:name w:val="D8B24C53901D4C80A9A6B56E0DA61EE4"/>
    <w:rsid w:val="007C0DBE"/>
  </w:style>
  <w:style w:type="paragraph" w:customStyle="1" w:styleId="1E6E8C8BC86A4DB2B9E399D516073197">
    <w:name w:val="1E6E8C8BC86A4DB2B9E399D516073197"/>
    <w:rsid w:val="007C0DBE"/>
  </w:style>
  <w:style w:type="paragraph" w:customStyle="1" w:styleId="0DABAFA908BD481FA586C0248C717451">
    <w:name w:val="0DABAFA908BD481FA586C0248C717451"/>
    <w:rsid w:val="007C0DBE"/>
  </w:style>
  <w:style w:type="paragraph" w:customStyle="1" w:styleId="DDF832D62BEC43879735B74D16F6657C">
    <w:name w:val="DDF832D62BEC43879735B74D16F6657C"/>
    <w:rsid w:val="007C0DBE"/>
  </w:style>
  <w:style w:type="paragraph" w:customStyle="1" w:styleId="20FBAD804A3D431B9134F5D169F498A8">
    <w:name w:val="20FBAD804A3D431B9134F5D169F498A8"/>
    <w:rsid w:val="007C0DBE"/>
  </w:style>
  <w:style w:type="paragraph" w:customStyle="1" w:styleId="61C9ADD3872C4FA49D02760EE139E85A">
    <w:name w:val="61C9ADD3872C4FA49D02760EE139E85A"/>
    <w:rsid w:val="007C0DBE"/>
  </w:style>
  <w:style w:type="paragraph" w:customStyle="1" w:styleId="14CD62D289434D30A2A434776B9BB710">
    <w:name w:val="14CD62D289434D30A2A434776B9BB710"/>
    <w:rsid w:val="007C0DBE"/>
  </w:style>
  <w:style w:type="paragraph" w:customStyle="1" w:styleId="68445600C20F4742B4123DA9C56F3AD4">
    <w:name w:val="68445600C20F4742B4123DA9C56F3AD4"/>
    <w:rsid w:val="007C0DBE"/>
  </w:style>
  <w:style w:type="paragraph" w:customStyle="1" w:styleId="98EE6B61C3E94ECC95C077BD5FF77B36">
    <w:name w:val="98EE6B61C3E94ECC95C077BD5FF77B36"/>
    <w:rsid w:val="007C0DBE"/>
  </w:style>
  <w:style w:type="paragraph" w:customStyle="1" w:styleId="CFE1F27BFA8F4B6DBB1445522EC8AD27">
    <w:name w:val="CFE1F27BFA8F4B6DBB1445522EC8AD27"/>
    <w:rsid w:val="007C0DBE"/>
  </w:style>
  <w:style w:type="paragraph" w:customStyle="1" w:styleId="C465C53B1F84470590E72FAEF3D06840">
    <w:name w:val="C465C53B1F84470590E72FAEF3D06840"/>
    <w:rsid w:val="007C0DBE"/>
  </w:style>
  <w:style w:type="paragraph" w:customStyle="1" w:styleId="043EE65891794E99B2812086BBC009A5">
    <w:name w:val="043EE65891794E99B2812086BBC009A5"/>
    <w:rsid w:val="007C0DBE"/>
  </w:style>
  <w:style w:type="paragraph" w:customStyle="1" w:styleId="9E319AE565624A5A97554B04A34817AF">
    <w:name w:val="9E319AE565624A5A97554B04A34817AF"/>
    <w:rsid w:val="007C0DBE"/>
  </w:style>
  <w:style w:type="paragraph" w:customStyle="1" w:styleId="17A0435C8A0C4050B99CFAB04E8077B2">
    <w:name w:val="17A0435C8A0C4050B99CFAB04E8077B2"/>
    <w:rsid w:val="007C0DBE"/>
  </w:style>
  <w:style w:type="paragraph" w:customStyle="1" w:styleId="0DE4C5F904F54E2FA18ACB1890E269CE">
    <w:name w:val="0DE4C5F904F54E2FA18ACB1890E269CE"/>
    <w:rsid w:val="007C0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9E3681DCC084A878C9CCDD1797ED4" ma:contentTypeVersion="1" ma:contentTypeDescription="Create a new document." ma:contentTypeScope="" ma:versionID="4ce5778d165c9407ce7c62dce0730303">
  <xsd:schema xmlns:xsd="http://www.w3.org/2001/XMLSchema" xmlns:xs="http://www.w3.org/2001/XMLSchema" xmlns:p="http://schemas.microsoft.com/office/2006/metadata/properties" xmlns:ns3="edf48ee5-d2a0-4f04-99f4-0eb27cdb7c0d" targetNamespace="http://schemas.microsoft.com/office/2006/metadata/properties" ma:root="true" ma:fieldsID="30df76a92c322e39696810b53868c288" ns3:_="">
    <xsd:import namespace="edf48ee5-d2a0-4f04-99f4-0eb27cdb7c0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8ee5-d2a0-4f04-99f4-0eb27cdb7c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3CF67-5E98-44FD-A586-2CE5B9D80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48ee5-d2a0-4f04-99f4-0eb27cdb7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DC2B8-F18C-4446-9EE4-D1204856FBD6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edf48ee5-d2a0-4f04-99f4-0eb27cdb7c0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0CD3344-CEC1-47E2-87E4-477E77BC69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Notice of rent increase (form letter)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2017-11-01T19:48:00Z</dcterms:created>
  <dcterms:modified xsi:type="dcterms:W3CDTF">2017-11-02T16:32:00Z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TC040218849991</vt:lpwstr>
  </property>
  <property fmtid="{D5CDD505-2E9C-101B-9397-08002B2CF9AE}" pid="3" name="ContentTypeId">
    <vt:lpwstr>0x010100DC79E3681DCC084A878C9CCDD1797ED4</vt:lpwstr>
  </property>
</Properties>
</file>